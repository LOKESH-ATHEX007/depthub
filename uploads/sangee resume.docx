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152C2F1" w14:textId="77777777" w:rsidTr="00F326A3">
        <w:trPr>
          <w:trHeight w:val="4554"/>
        </w:trPr>
        <w:tc>
          <w:tcPr>
            <w:tcW w:w="3600" w:type="dxa"/>
            <w:vAlign w:val="bottom"/>
          </w:tcPr>
          <w:p w14:paraId="6EC9593D" w14:textId="00FC86FC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D716A1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FF50EA" w14:textId="1507820F" w:rsidR="001B2ABD" w:rsidRDefault="00166156" w:rsidP="001B2ABD">
            <w:pPr>
              <w:pStyle w:val="Title"/>
              <w:rPr>
                <w:sz w:val="32"/>
                <w:szCs w:val="32"/>
              </w:rPr>
            </w:pPr>
            <w:r w:rsidRPr="00166156">
              <w:rPr>
                <w:sz w:val="32"/>
                <w:szCs w:val="32"/>
              </w:rPr>
              <w:t>sangeetha</w:t>
            </w:r>
            <w:r>
              <w:t xml:space="preserve"> </w:t>
            </w:r>
            <w:r w:rsidRPr="00166156">
              <w:rPr>
                <w:sz w:val="32"/>
                <w:szCs w:val="32"/>
              </w:rPr>
              <w:t>n</w:t>
            </w:r>
          </w:p>
          <w:p w14:paraId="0E9271AE" w14:textId="77777777" w:rsidR="00166156" w:rsidRDefault="00166156" w:rsidP="00166156"/>
          <w:p w14:paraId="194A9E9E" w14:textId="77777777" w:rsidR="00166156" w:rsidRDefault="00166156" w:rsidP="00166156"/>
          <w:p w14:paraId="0053EE41" w14:textId="77777777" w:rsidR="00166156" w:rsidRDefault="00166156" w:rsidP="001B2ABD">
            <w:pPr>
              <w:pStyle w:val="Subtitle"/>
              <w:rPr>
                <w:spacing w:val="0"/>
                <w:w w:val="100"/>
                <w:sz w:val="22"/>
                <w:szCs w:val="22"/>
              </w:rPr>
            </w:pPr>
          </w:p>
          <w:p w14:paraId="27D816CC" w14:textId="77777777" w:rsidR="00F326A3" w:rsidRDefault="00F326A3" w:rsidP="00F326A3">
            <w:pPr>
              <w:pStyle w:val="Subtitle"/>
              <w:rPr>
                <w:spacing w:val="0"/>
                <w:w w:val="100"/>
                <w:sz w:val="22"/>
                <w:szCs w:val="22"/>
              </w:rPr>
            </w:pPr>
          </w:p>
          <w:p w14:paraId="337622C0" w14:textId="1FAC1616" w:rsidR="00F326A3" w:rsidRPr="00F326A3" w:rsidRDefault="00166156" w:rsidP="00F326A3">
            <w:pPr>
              <w:pStyle w:val="Subtitle"/>
              <w:rPr>
                <w:spacing w:val="0"/>
                <w:w w:val="100"/>
                <w:sz w:val="22"/>
                <w:szCs w:val="22"/>
              </w:rPr>
            </w:pPr>
            <w:r w:rsidRPr="00166156">
              <w:rPr>
                <w:spacing w:val="0"/>
                <w:w w:val="100"/>
                <w:sz w:val="22"/>
                <w:szCs w:val="22"/>
              </w:rPr>
              <w:t xml:space="preserve">Ph no:9363687132   </w:t>
            </w:r>
            <w:proofErr w:type="gramStart"/>
            <w:r w:rsidRPr="00166156">
              <w:rPr>
                <w:spacing w:val="0"/>
                <w:w w:val="100"/>
                <w:sz w:val="22"/>
                <w:szCs w:val="22"/>
              </w:rPr>
              <w:t>Email:nsangeetha2304@gmail.com</w:t>
            </w:r>
            <w:proofErr w:type="gramEnd"/>
            <w:r w:rsidRPr="00166156">
              <w:rPr>
                <w:spacing w:val="0"/>
                <w:w w:val="100"/>
                <w:sz w:val="22"/>
                <w:szCs w:val="22"/>
              </w:rPr>
              <w:t xml:space="preserve">  </w:t>
            </w:r>
            <w:proofErr w:type="spellStart"/>
            <w:r w:rsidRPr="00166156">
              <w:rPr>
                <w:spacing w:val="0"/>
                <w:w w:val="100"/>
                <w:sz w:val="22"/>
                <w:szCs w:val="22"/>
              </w:rPr>
              <w:t>Address:Kancheepuram,kundrathur</w:t>
            </w:r>
            <w:proofErr w:type="spellEnd"/>
          </w:p>
          <w:p w14:paraId="57CFFE11" w14:textId="4E66C7DC" w:rsidR="00F326A3" w:rsidRPr="00F326A3" w:rsidRDefault="00146FD1" w:rsidP="00F326A3">
            <w:r>
              <w:t>--------------------------------------------------------------------------------------------------------</w:t>
            </w:r>
          </w:p>
        </w:tc>
      </w:tr>
      <w:tr w:rsidR="001B2ABD" w14:paraId="3BACB3BB" w14:textId="77777777" w:rsidTr="00F326A3">
        <w:tc>
          <w:tcPr>
            <w:tcW w:w="3600" w:type="dxa"/>
          </w:tcPr>
          <w:p w14:paraId="5389DA70" w14:textId="77777777" w:rsidR="00146FD1" w:rsidRDefault="00146FD1" w:rsidP="009260CD">
            <w:pPr>
              <w:rPr>
                <w:b/>
                <w:bCs/>
                <w:sz w:val="24"/>
                <w:szCs w:val="24"/>
              </w:rPr>
            </w:pPr>
          </w:p>
          <w:p w14:paraId="389D532C" w14:textId="4AF2DDA8" w:rsidR="00166156" w:rsidRDefault="00166156" w:rsidP="009260CD">
            <w:pPr>
              <w:rPr>
                <w:b/>
                <w:bCs/>
                <w:sz w:val="28"/>
                <w:szCs w:val="28"/>
              </w:rPr>
            </w:pPr>
            <w:r w:rsidRPr="00166156">
              <w:rPr>
                <w:b/>
                <w:bCs/>
                <w:sz w:val="24"/>
                <w:szCs w:val="24"/>
              </w:rPr>
              <w:t>Certificate</w:t>
            </w:r>
            <w:r>
              <w:t xml:space="preserve"> </w:t>
            </w:r>
            <w:r w:rsidRPr="00166156">
              <w:rPr>
                <w:b/>
                <w:bCs/>
                <w:sz w:val="28"/>
                <w:szCs w:val="28"/>
              </w:rPr>
              <w:t>course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7CECFEA0" w14:textId="6DF36F78" w:rsidR="00166156" w:rsidRDefault="00166156" w:rsidP="009260CD">
            <w:pPr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proofErr w:type="gramStart"/>
            <w:r w:rsidR="00B73E0C">
              <w:rPr>
                <w:b/>
                <w:bCs/>
                <w:sz w:val="28"/>
                <w:szCs w:val="28"/>
              </w:rPr>
              <w:t>.</w:t>
            </w:r>
            <w:r w:rsidR="00B73E0C" w:rsidRPr="00B73E0C">
              <w:rPr>
                <w:sz w:val="22"/>
              </w:rPr>
              <w:t>Naan</w:t>
            </w:r>
            <w:proofErr w:type="gramEnd"/>
            <w:r w:rsidR="00B73E0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73E0C" w:rsidRPr="00B73E0C">
              <w:rPr>
                <w:sz w:val="22"/>
              </w:rPr>
              <w:t>mudhalvan</w:t>
            </w:r>
            <w:proofErr w:type="spellEnd"/>
          </w:p>
          <w:p w14:paraId="4236CD03" w14:textId="347A009A" w:rsidR="00B73E0C" w:rsidRDefault="00B73E0C" w:rsidP="009260CD">
            <w:pPr>
              <w:rPr>
                <w:sz w:val="22"/>
              </w:rPr>
            </w:pPr>
            <w:r>
              <w:rPr>
                <w:sz w:val="22"/>
              </w:rPr>
              <w:t xml:space="preserve">          (                           )</w:t>
            </w:r>
          </w:p>
          <w:p w14:paraId="1052DF2A" w14:textId="447E9B45" w:rsidR="00B73E0C" w:rsidRDefault="00B73E0C" w:rsidP="009260CD">
            <w:pPr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proofErr w:type="gramStart"/>
            <w:r w:rsidRPr="00B73E0C">
              <w:rPr>
                <w:b/>
                <w:bCs/>
                <w:sz w:val="24"/>
                <w:szCs w:val="24"/>
              </w:rPr>
              <w:t>.</w:t>
            </w:r>
            <w:r w:rsidRPr="00B73E0C">
              <w:rPr>
                <w:sz w:val="22"/>
              </w:rPr>
              <w:t>Reliance</w:t>
            </w:r>
            <w:proofErr w:type="gramEnd"/>
            <w:r w:rsidRPr="00B73E0C">
              <w:rPr>
                <w:sz w:val="22"/>
              </w:rPr>
              <w:t xml:space="preserve"> foundation</w:t>
            </w:r>
          </w:p>
          <w:p w14:paraId="0D5C559C" w14:textId="77777777" w:rsidR="00B73E0C" w:rsidRDefault="00B73E0C" w:rsidP="009260CD">
            <w:r>
              <w:rPr>
                <w:sz w:val="22"/>
              </w:rPr>
              <w:t xml:space="preserve">          </w:t>
            </w:r>
            <w:r w:rsidRPr="00B73E0C">
              <w:rPr>
                <w:sz w:val="20"/>
                <w:szCs w:val="20"/>
              </w:rPr>
              <w:t>(</w:t>
            </w:r>
            <w:proofErr w:type="spellStart"/>
            <w:r w:rsidRPr="00B73E0C">
              <w:rPr>
                <w:sz w:val="20"/>
                <w:szCs w:val="20"/>
              </w:rPr>
              <w:t>softskill</w:t>
            </w:r>
            <w:proofErr w:type="spellEnd"/>
            <w:r w:rsidRPr="00B73E0C">
              <w:rPr>
                <w:sz w:val="20"/>
                <w:szCs w:val="20"/>
              </w:rPr>
              <w:t xml:space="preserve"> training)</w:t>
            </w:r>
          </w:p>
          <w:p w14:paraId="4750C770" w14:textId="1750EC1D" w:rsidR="00B73E0C" w:rsidRDefault="00B73E0C" w:rsidP="009260CD">
            <w:pPr>
              <w:rPr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proofErr w:type="gramStart"/>
            <w:r>
              <w:rPr>
                <w:b/>
                <w:bCs/>
                <w:sz w:val="24"/>
                <w:szCs w:val="24"/>
              </w:rPr>
              <w:t>.</w:t>
            </w:r>
            <w:r w:rsidRPr="00B73E0C">
              <w:rPr>
                <w:sz w:val="22"/>
              </w:rPr>
              <w:t>Oracle</w:t>
            </w:r>
            <w:proofErr w:type="gramEnd"/>
            <w:r w:rsidRPr="00B73E0C">
              <w:rPr>
                <w:sz w:val="22"/>
              </w:rPr>
              <w:t xml:space="preserve"> foundation</w:t>
            </w:r>
          </w:p>
          <w:p w14:paraId="187E5042" w14:textId="77777777" w:rsidR="00B73E0C" w:rsidRDefault="00B73E0C" w:rsidP="009260CD">
            <w:pPr>
              <w:rPr>
                <w:sz w:val="22"/>
              </w:rPr>
            </w:pPr>
          </w:p>
          <w:p w14:paraId="7856062E" w14:textId="77777777" w:rsidR="00B73E0C" w:rsidRDefault="00B73E0C" w:rsidP="009260CD">
            <w:pPr>
              <w:rPr>
                <w:sz w:val="22"/>
              </w:rPr>
            </w:pPr>
          </w:p>
          <w:p w14:paraId="6DFA354D" w14:textId="55AC0737" w:rsidR="00B73E0C" w:rsidRDefault="00B73E0C" w:rsidP="009260CD">
            <w:pPr>
              <w:rPr>
                <w:b/>
                <w:bCs/>
                <w:sz w:val="22"/>
              </w:rPr>
            </w:pPr>
            <w:r w:rsidRPr="00B73E0C">
              <w:rPr>
                <w:b/>
                <w:bCs/>
                <w:sz w:val="24"/>
                <w:szCs w:val="24"/>
              </w:rPr>
              <w:t>LANGUAGE</w:t>
            </w:r>
            <w:r w:rsidRPr="00B73E0C">
              <w:rPr>
                <w:b/>
                <w:bCs/>
                <w:sz w:val="22"/>
              </w:rPr>
              <w:t>:</w:t>
            </w:r>
          </w:p>
          <w:p w14:paraId="07453A8D" w14:textId="0D7A1B75" w:rsidR="00B73E0C" w:rsidRPr="00B73E0C" w:rsidRDefault="00B73E0C" w:rsidP="009260CD">
            <w:pPr>
              <w:rPr>
                <w:sz w:val="20"/>
                <w:szCs w:val="20"/>
              </w:rPr>
            </w:pPr>
            <w:r w:rsidRPr="00B73E0C">
              <w:rPr>
                <w:b/>
                <w:bCs/>
                <w:sz w:val="22"/>
              </w:rPr>
              <w:t xml:space="preserve">         </w:t>
            </w:r>
            <w:proofErr w:type="gramStart"/>
            <w:r w:rsidRPr="00B73E0C">
              <w:rPr>
                <w:b/>
                <w:bCs/>
                <w:sz w:val="22"/>
              </w:rPr>
              <w:t>.</w:t>
            </w:r>
            <w:r w:rsidRPr="00B73E0C">
              <w:rPr>
                <w:sz w:val="20"/>
                <w:szCs w:val="20"/>
              </w:rPr>
              <w:t>English</w:t>
            </w:r>
            <w:proofErr w:type="gramEnd"/>
          </w:p>
          <w:p w14:paraId="4FCFA719" w14:textId="0592FB5C" w:rsidR="00B73E0C" w:rsidRPr="00B73E0C" w:rsidRDefault="00B73E0C" w:rsidP="009260CD">
            <w:pPr>
              <w:rPr>
                <w:sz w:val="20"/>
                <w:szCs w:val="20"/>
              </w:rPr>
            </w:pPr>
            <w:r w:rsidRPr="00B73E0C">
              <w:rPr>
                <w:sz w:val="20"/>
                <w:szCs w:val="20"/>
              </w:rPr>
              <w:t xml:space="preserve">        </w:t>
            </w:r>
            <w:r w:rsidR="00F326A3">
              <w:rPr>
                <w:sz w:val="20"/>
                <w:szCs w:val="20"/>
              </w:rPr>
              <w:t xml:space="preserve"> </w:t>
            </w:r>
            <w:r w:rsidRPr="00B73E0C">
              <w:rPr>
                <w:sz w:val="20"/>
                <w:szCs w:val="20"/>
              </w:rPr>
              <w:t xml:space="preserve"> </w:t>
            </w:r>
            <w:proofErr w:type="gramStart"/>
            <w:r w:rsidRPr="00B73E0C">
              <w:rPr>
                <w:sz w:val="20"/>
                <w:szCs w:val="20"/>
              </w:rPr>
              <w:t>.Tamil</w:t>
            </w:r>
            <w:proofErr w:type="gramEnd"/>
          </w:p>
          <w:p w14:paraId="49CC6B57" w14:textId="77777777" w:rsidR="00166156" w:rsidRPr="00B73E0C" w:rsidRDefault="00166156" w:rsidP="009260CD">
            <w:pPr>
              <w:rPr>
                <w:sz w:val="20"/>
                <w:szCs w:val="20"/>
              </w:rPr>
            </w:pPr>
          </w:p>
          <w:p w14:paraId="7115BD80" w14:textId="77777777" w:rsidR="00F326A3" w:rsidRDefault="00F326A3" w:rsidP="004D3011">
            <w:r>
              <w:t xml:space="preserve"> </w:t>
            </w:r>
          </w:p>
          <w:p w14:paraId="74E4E72F" w14:textId="77777777" w:rsidR="00F326A3" w:rsidRDefault="00F326A3" w:rsidP="004D3011"/>
          <w:p w14:paraId="69ABCAF4" w14:textId="7DD52477" w:rsidR="004D3011" w:rsidRDefault="00F326A3" w:rsidP="004D3011">
            <w:pPr>
              <w:rPr>
                <w:b/>
                <w:bCs/>
                <w:sz w:val="24"/>
                <w:szCs w:val="24"/>
              </w:rPr>
            </w:pPr>
            <w:r w:rsidRPr="00F326A3">
              <w:rPr>
                <w:b/>
                <w:bCs/>
                <w:sz w:val="24"/>
                <w:szCs w:val="24"/>
              </w:rPr>
              <w:t xml:space="preserve"> </w:t>
            </w:r>
            <w:r w:rsidRPr="00F326A3">
              <w:rPr>
                <w:b/>
                <w:bCs/>
                <w:sz w:val="24"/>
                <w:szCs w:val="24"/>
              </w:rPr>
              <w:t>HOBBIES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067A3F41" w14:textId="307679D8" w:rsidR="00F326A3" w:rsidRPr="00F326A3" w:rsidRDefault="00F326A3" w:rsidP="004D3011">
            <w:pPr>
              <w:rPr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 w:rsidR="00F83658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</w:rPr>
              <w:t>.</w:t>
            </w:r>
            <w:r w:rsidRPr="00F326A3">
              <w:rPr>
                <w:sz w:val="22"/>
              </w:rPr>
              <w:t>Singing</w:t>
            </w:r>
            <w:proofErr w:type="gramEnd"/>
          </w:p>
          <w:p w14:paraId="31F1833C" w14:textId="4411B0B4" w:rsidR="00F326A3" w:rsidRPr="00F326A3" w:rsidRDefault="00F326A3" w:rsidP="004D3011">
            <w:pPr>
              <w:rPr>
                <w:sz w:val="22"/>
              </w:rPr>
            </w:pPr>
            <w:r w:rsidRPr="00F326A3">
              <w:rPr>
                <w:sz w:val="22"/>
              </w:rPr>
              <w:t xml:space="preserve">        </w:t>
            </w:r>
            <w:proofErr w:type="gramStart"/>
            <w:r w:rsidRPr="00F326A3">
              <w:rPr>
                <w:sz w:val="22"/>
              </w:rPr>
              <w:t>.Dancing</w:t>
            </w:r>
            <w:proofErr w:type="gramEnd"/>
          </w:p>
          <w:p w14:paraId="5228422D" w14:textId="3B082DA7" w:rsidR="00F326A3" w:rsidRPr="00F326A3" w:rsidRDefault="00F326A3" w:rsidP="004D3011">
            <w:pPr>
              <w:rPr>
                <w:sz w:val="22"/>
              </w:rPr>
            </w:pPr>
            <w:r w:rsidRPr="00F326A3">
              <w:rPr>
                <w:sz w:val="22"/>
              </w:rPr>
              <w:t xml:space="preserve">        </w:t>
            </w:r>
            <w:proofErr w:type="gramStart"/>
            <w:r w:rsidRPr="00F326A3">
              <w:rPr>
                <w:sz w:val="22"/>
              </w:rPr>
              <w:t>.Travelling</w:t>
            </w:r>
            <w:proofErr w:type="gramEnd"/>
          </w:p>
          <w:p w14:paraId="416D5D94" w14:textId="067DA132" w:rsidR="00F326A3" w:rsidRPr="004D3011" w:rsidRDefault="00F326A3" w:rsidP="004D3011"/>
        </w:tc>
        <w:tc>
          <w:tcPr>
            <w:tcW w:w="720" w:type="dxa"/>
          </w:tcPr>
          <w:p w14:paraId="1BABC9A4" w14:textId="0A804351" w:rsidR="001B2ABD" w:rsidRDefault="00146FD1" w:rsidP="000C45F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631B830B" wp14:editId="100DC9A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38100</wp:posOffset>
                      </wp:positionV>
                      <wp:extent cx="360" cy="360"/>
                      <wp:effectExtent l="0" t="0" r="0" b="0"/>
                      <wp:wrapNone/>
                      <wp:docPr id="1835562737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631B830B" wp14:editId="100DC9A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38100</wp:posOffset>
                      </wp:positionV>
                      <wp:extent cx="360" cy="360"/>
                      <wp:effectExtent l="0" t="0" r="0" b="0"/>
                      <wp:wrapNone/>
                      <wp:docPr id="1835562737" name="Ink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35562737" name="Ink 6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470" w:type="dxa"/>
          </w:tcPr>
          <w:p w14:paraId="030473A0" w14:textId="73A4BB01" w:rsidR="00F326A3" w:rsidRDefault="00F326A3" w:rsidP="00F326A3">
            <w:pPr>
              <w:rPr>
                <w:b/>
                <w:bCs/>
                <w:sz w:val="28"/>
                <w:szCs w:val="28"/>
              </w:rPr>
            </w:pPr>
            <w:r w:rsidRPr="00F326A3">
              <w:rPr>
                <w:b/>
                <w:bCs/>
                <w:sz w:val="28"/>
                <w:szCs w:val="28"/>
              </w:rPr>
              <w:t>OBJECTIVES:</w:t>
            </w:r>
          </w:p>
          <w:p w14:paraId="334DB773" w14:textId="49846EF0" w:rsidR="002358D3" w:rsidRDefault="002358D3" w:rsidP="00F326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Pr="00146FD1">
              <w:rPr>
                <w:sz w:val="24"/>
                <w:szCs w:val="24"/>
              </w:rPr>
              <w:t xml:space="preserve">To secure a challenging role in a reputable organization where I can apply my skills and knowledge to contribute to the growth and success of the </w:t>
            </w:r>
            <w:proofErr w:type="spellStart"/>
            <w:proofErr w:type="gramStart"/>
            <w:r w:rsidRPr="00146FD1">
              <w:rPr>
                <w:sz w:val="24"/>
                <w:szCs w:val="24"/>
              </w:rPr>
              <w:t>company.</w:t>
            </w:r>
            <w:r w:rsidR="00146FD1" w:rsidRPr="00146FD1">
              <w:rPr>
                <w:sz w:val="24"/>
                <w:szCs w:val="24"/>
              </w:rPr>
              <w:t>To</w:t>
            </w:r>
            <w:proofErr w:type="spellEnd"/>
            <w:proofErr w:type="gramEnd"/>
            <w:r w:rsidR="00146FD1" w:rsidRPr="00146FD1">
              <w:rPr>
                <w:sz w:val="24"/>
                <w:szCs w:val="24"/>
              </w:rPr>
              <w:t xml:space="preserve"> find a role that challenges </w:t>
            </w:r>
            <w:proofErr w:type="spellStart"/>
            <w:r w:rsidR="00146FD1" w:rsidRPr="00146FD1">
              <w:rPr>
                <w:sz w:val="24"/>
                <w:szCs w:val="24"/>
              </w:rPr>
              <w:t>me,inspires</w:t>
            </w:r>
            <w:proofErr w:type="spellEnd"/>
            <w:r w:rsidR="00146FD1" w:rsidRPr="00146FD1">
              <w:rPr>
                <w:sz w:val="24"/>
                <w:szCs w:val="24"/>
              </w:rPr>
              <w:t xml:space="preserve"> </w:t>
            </w:r>
            <w:proofErr w:type="spellStart"/>
            <w:r w:rsidR="00146FD1" w:rsidRPr="00146FD1">
              <w:rPr>
                <w:sz w:val="24"/>
                <w:szCs w:val="24"/>
              </w:rPr>
              <w:t>me,and</w:t>
            </w:r>
            <w:proofErr w:type="spellEnd"/>
            <w:r w:rsidR="00146FD1" w:rsidRPr="00146FD1">
              <w:rPr>
                <w:sz w:val="24"/>
                <w:szCs w:val="24"/>
              </w:rPr>
              <w:t xml:space="preserve"> enables me to grow both personally and professionally</w:t>
            </w:r>
            <w:r w:rsidR="00146FD1">
              <w:rPr>
                <w:b/>
                <w:bCs/>
                <w:sz w:val="28"/>
                <w:szCs w:val="28"/>
              </w:rPr>
              <w:t>.</w:t>
            </w:r>
          </w:p>
          <w:p w14:paraId="30513164" w14:textId="2E8B2147" w:rsidR="002358D3" w:rsidRDefault="002358D3" w:rsidP="00F326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</w:p>
          <w:p w14:paraId="4F3EC27B" w14:textId="0D4CDF1A" w:rsidR="00F326A3" w:rsidRDefault="001F444D" w:rsidP="00F326A3">
            <w:pPr>
              <w:rPr>
                <w:b/>
                <w:bCs/>
                <w:sz w:val="28"/>
                <w:szCs w:val="28"/>
              </w:rPr>
            </w:pPr>
            <w:r w:rsidRPr="001F444D">
              <w:rPr>
                <w:b/>
                <w:bCs/>
                <w:sz w:val="28"/>
                <w:szCs w:val="28"/>
              </w:rPr>
              <w:t>EDUCATIONAL</w:t>
            </w:r>
            <w:r>
              <w:t xml:space="preserve"> </w:t>
            </w:r>
            <w:r w:rsidRPr="001F444D">
              <w:rPr>
                <w:b/>
                <w:bCs/>
                <w:sz w:val="28"/>
                <w:szCs w:val="28"/>
              </w:rPr>
              <w:t>QUALIFICATION:</w:t>
            </w:r>
          </w:p>
          <w:p w14:paraId="3D15687E" w14:textId="3A1FF766" w:rsidR="001F444D" w:rsidRDefault="001F444D" w:rsidP="001F44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. </w:t>
            </w:r>
            <w:r w:rsidRPr="001F444D">
              <w:rPr>
                <w:sz w:val="22"/>
              </w:rPr>
              <w:t>Bachelors</w:t>
            </w:r>
            <w:r w:rsidRPr="001F444D">
              <w:rPr>
                <w:sz w:val="28"/>
                <w:szCs w:val="28"/>
              </w:rPr>
              <w:t>(</w:t>
            </w:r>
            <w:proofErr w:type="spellStart"/>
            <w:r w:rsidRPr="001F444D">
              <w:rPr>
                <w:sz w:val="22"/>
              </w:rPr>
              <w:t>p</w:t>
            </w:r>
            <w:r w:rsidR="00205285">
              <w:rPr>
                <w:sz w:val="22"/>
              </w:rPr>
              <w:t>er</w:t>
            </w:r>
            <w:r w:rsidRPr="001F444D">
              <w:rPr>
                <w:sz w:val="22"/>
              </w:rPr>
              <w:t>suming</w:t>
            </w:r>
            <w:proofErr w:type="spellEnd"/>
            <w:r w:rsidRPr="001F444D">
              <w:rPr>
                <w:sz w:val="28"/>
                <w:szCs w:val="28"/>
              </w:rPr>
              <w:t>)</w:t>
            </w:r>
          </w:p>
          <w:p w14:paraId="1C6547E9" w14:textId="1802F6F8" w:rsidR="001F444D" w:rsidRPr="001F444D" w:rsidRDefault="001F444D" w:rsidP="001F444D">
            <w:pPr>
              <w:rPr>
                <w:sz w:val="22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2"/>
              </w:rPr>
              <w:t xml:space="preserve">  </w:t>
            </w:r>
            <w:r w:rsidRPr="001F444D">
              <w:rPr>
                <w:sz w:val="22"/>
              </w:rPr>
              <w:t xml:space="preserve"> Bachelor of computer </w:t>
            </w:r>
            <w:proofErr w:type="gramStart"/>
            <w:r w:rsidRPr="001F444D">
              <w:rPr>
                <w:sz w:val="22"/>
              </w:rPr>
              <w:t>application(</w:t>
            </w:r>
            <w:proofErr w:type="gramEnd"/>
            <w:r w:rsidRPr="001F444D">
              <w:rPr>
                <w:sz w:val="22"/>
              </w:rPr>
              <w:t>2022-2025)</w:t>
            </w:r>
          </w:p>
          <w:p w14:paraId="6DA88F3A" w14:textId="67C53169" w:rsidR="001F444D" w:rsidRPr="001F444D" w:rsidRDefault="001F444D" w:rsidP="00F326A3">
            <w:pPr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 w:rsidRPr="001F444D">
              <w:rPr>
                <w:sz w:val="22"/>
              </w:rPr>
              <w:t xml:space="preserve">Tagore college of arts and </w:t>
            </w:r>
            <w:proofErr w:type="spellStart"/>
            <w:proofErr w:type="gramStart"/>
            <w:r w:rsidRPr="001F444D">
              <w:rPr>
                <w:sz w:val="22"/>
              </w:rPr>
              <w:t>science,chrompet</w:t>
            </w:r>
            <w:proofErr w:type="spellEnd"/>
            <w:proofErr w:type="gramEnd"/>
          </w:p>
          <w:p w14:paraId="4E746C45" w14:textId="77777777" w:rsidR="001F444D" w:rsidRDefault="00F326A3" w:rsidP="00F326A3">
            <w:r>
              <w:t xml:space="preserve"> </w:t>
            </w:r>
          </w:p>
          <w:p w14:paraId="04E0D1F5" w14:textId="77777777" w:rsidR="001F444D" w:rsidRDefault="001F444D" w:rsidP="00F326A3"/>
          <w:p w14:paraId="3AE0113D" w14:textId="35DA61B7" w:rsidR="00F326A3" w:rsidRPr="001F444D" w:rsidRDefault="001F444D" w:rsidP="00F326A3">
            <w:pPr>
              <w:rPr>
                <w:sz w:val="22"/>
              </w:rPr>
            </w:pPr>
            <w:r>
              <w:t xml:space="preserve">                </w:t>
            </w:r>
            <w:r w:rsidRPr="001F444D">
              <w:rPr>
                <w:b/>
                <w:bCs/>
                <w:sz w:val="28"/>
                <w:szCs w:val="28"/>
              </w:rPr>
              <w:t>.</w:t>
            </w:r>
            <w:r w:rsidR="00F326A3" w:rsidRPr="001F444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F444D">
              <w:rPr>
                <w:sz w:val="22"/>
              </w:rPr>
              <w:t>Hslc</w:t>
            </w:r>
            <w:proofErr w:type="spellEnd"/>
            <w:r w:rsidRPr="001F444D">
              <w:rPr>
                <w:sz w:val="22"/>
              </w:rPr>
              <w:t>(</w:t>
            </w:r>
            <w:proofErr w:type="gramEnd"/>
            <w:r w:rsidRPr="001F444D">
              <w:rPr>
                <w:sz w:val="22"/>
              </w:rPr>
              <w:t>2022)</w:t>
            </w:r>
          </w:p>
          <w:p w14:paraId="503DDFFC" w14:textId="231471D8" w:rsidR="001F444D" w:rsidRPr="001F444D" w:rsidRDefault="001F444D" w:rsidP="00F326A3">
            <w:pPr>
              <w:rPr>
                <w:sz w:val="22"/>
              </w:rPr>
            </w:pPr>
            <w:r w:rsidRPr="001F444D">
              <w:rPr>
                <w:sz w:val="22"/>
              </w:rPr>
              <w:t xml:space="preserve">            </w:t>
            </w:r>
            <w:r>
              <w:rPr>
                <w:sz w:val="22"/>
              </w:rPr>
              <w:t xml:space="preserve">   </w:t>
            </w:r>
            <w:r w:rsidRPr="001F444D">
              <w:rPr>
                <w:sz w:val="22"/>
              </w:rPr>
              <w:t xml:space="preserve">Government girls </w:t>
            </w:r>
            <w:proofErr w:type="spellStart"/>
            <w:r w:rsidRPr="001F444D">
              <w:rPr>
                <w:sz w:val="22"/>
              </w:rPr>
              <w:t>hr</w:t>
            </w:r>
            <w:proofErr w:type="spellEnd"/>
            <w:r w:rsidRPr="001F444D">
              <w:rPr>
                <w:sz w:val="22"/>
              </w:rPr>
              <w:t xml:space="preserve"> sec </w:t>
            </w:r>
            <w:proofErr w:type="spellStart"/>
            <w:proofErr w:type="gramStart"/>
            <w:r w:rsidRPr="001F444D">
              <w:rPr>
                <w:sz w:val="22"/>
              </w:rPr>
              <w:t>school,kundrathur</w:t>
            </w:r>
            <w:proofErr w:type="spellEnd"/>
            <w:proofErr w:type="gramEnd"/>
          </w:p>
          <w:p w14:paraId="21F3BD83" w14:textId="77777777" w:rsidR="001F444D" w:rsidRDefault="001F444D" w:rsidP="00B359E4">
            <w:pPr>
              <w:pStyle w:val="Heading4"/>
            </w:pPr>
          </w:p>
          <w:p w14:paraId="62C747A7" w14:textId="3C6F1D60" w:rsidR="001F444D" w:rsidRPr="00787DA6" w:rsidRDefault="001F444D" w:rsidP="00B359E4">
            <w:pPr>
              <w:pStyle w:val="Heading4"/>
              <w:rPr>
                <w:b w:val="0"/>
                <w:bCs/>
                <w:sz w:val="22"/>
              </w:rPr>
            </w:pPr>
            <w:r>
              <w:t xml:space="preserve">                </w:t>
            </w:r>
            <w:r w:rsidRPr="001F444D">
              <w:rPr>
                <w:sz w:val="28"/>
                <w:szCs w:val="28"/>
              </w:rPr>
              <w:t>.</w:t>
            </w:r>
            <w:r w:rsidR="00787DA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87DA6" w:rsidRPr="00787DA6">
              <w:rPr>
                <w:b w:val="0"/>
                <w:bCs/>
                <w:sz w:val="22"/>
              </w:rPr>
              <w:t>Sslc</w:t>
            </w:r>
            <w:proofErr w:type="spellEnd"/>
            <w:r w:rsidR="00787DA6" w:rsidRPr="00787DA6">
              <w:rPr>
                <w:b w:val="0"/>
                <w:bCs/>
                <w:sz w:val="22"/>
              </w:rPr>
              <w:t>(</w:t>
            </w:r>
            <w:proofErr w:type="gramEnd"/>
            <w:r w:rsidR="00787DA6" w:rsidRPr="00787DA6">
              <w:rPr>
                <w:b w:val="0"/>
                <w:bCs/>
                <w:sz w:val="22"/>
              </w:rPr>
              <w:t>2020)</w:t>
            </w:r>
          </w:p>
          <w:p w14:paraId="1C87DB92" w14:textId="4567FED2" w:rsidR="00787DA6" w:rsidRDefault="00787DA6" w:rsidP="00787DA6">
            <w:pPr>
              <w:rPr>
                <w:bCs/>
                <w:sz w:val="22"/>
              </w:rPr>
            </w:pPr>
            <w:r w:rsidRPr="00787DA6">
              <w:rPr>
                <w:bCs/>
                <w:sz w:val="22"/>
              </w:rPr>
              <w:t xml:space="preserve">                Government girls </w:t>
            </w:r>
            <w:proofErr w:type="spellStart"/>
            <w:r w:rsidRPr="00787DA6">
              <w:rPr>
                <w:bCs/>
                <w:sz w:val="22"/>
              </w:rPr>
              <w:t>hr</w:t>
            </w:r>
            <w:proofErr w:type="spellEnd"/>
            <w:r w:rsidRPr="00787DA6">
              <w:rPr>
                <w:bCs/>
                <w:sz w:val="22"/>
              </w:rPr>
              <w:t xml:space="preserve"> sec </w:t>
            </w:r>
            <w:proofErr w:type="spellStart"/>
            <w:proofErr w:type="gramStart"/>
            <w:r w:rsidRPr="00787DA6">
              <w:rPr>
                <w:bCs/>
                <w:sz w:val="22"/>
              </w:rPr>
              <w:t>school,kundrathur</w:t>
            </w:r>
            <w:proofErr w:type="spellEnd"/>
            <w:proofErr w:type="gramEnd"/>
          </w:p>
          <w:p w14:paraId="42AF056A" w14:textId="77777777" w:rsidR="00787DA6" w:rsidRPr="00787DA6" w:rsidRDefault="00787DA6" w:rsidP="00787DA6">
            <w:pPr>
              <w:rPr>
                <w:bCs/>
                <w:sz w:val="22"/>
              </w:rPr>
            </w:pPr>
          </w:p>
          <w:p w14:paraId="03CE4DBF" w14:textId="4B77D7E6" w:rsidR="00036450" w:rsidRDefault="00787DA6" w:rsidP="00B359E4">
            <w:pPr>
              <w:pStyle w:val="Heading4"/>
              <w:rPr>
                <w:sz w:val="28"/>
                <w:szCs w:val="28"/>
              </w:rPr>
            </w:pPr>
            <w:r w:rsidRPr="00787DA6">
              <w:rPr>
                <w:sz w:val="28"/>
                <w:szCs w:val="28"/>
              </w:rPr>
              <w:t>EXPERIENCE:</w:t>
            </w:r>
          </w:p>
          <w:p w14:paraId="129D2742" w14:textId="122CE48B" w:rsidR="00787DA6" w:rsidRDefault="00787DA6" w:rsidP="00787DA6">
            <w:pPr>
              <w:rPr>
                <w:sz w:val="22"/>
              </w:rPr>
            </w:pPr>
            <w:r>
              <w:t xml:space="preserve">                </w:t>
            </w:r>
            <w:r w:rsidRPr="00787DA6">
              <w:rPr>
                <w:sz w:val="28"/>
                <w:szCs w:val="28"/>
              </w:rPr>
              <w:t>.</w:t>
            </w:r>
            <w:r>
              <w:rPr>
                <w:sz w:val="22"/>
              </w:rPr>
              <w:t xml:space="preserve"> </w:t>
            </w:r>
            <w:proofErr w:type="spellStart"/>
            <w:r w:rsidRPr="00787DA6">
              <w:rPr>
                <w:sz w:val="22"/>
              </w:rPr>
              <w:t>Kovai</w:t>
            </w:r>
            <w:proofErr w:type="spellEnd"/>
            <w:r w:rsidRPr="00787DA6">
              <w:rPr>
                <w:sz w:val="22"/>
              </w:rPr>
              <w:t xml:space="preserve"> </w:t>
            </w:r>
            <w:proofErr w:type="spellStart"/>
            <w:r w:rsidRPr="00787DA6">
              <w:rPr>
                <w:sz w:val="22"/>
              </w:rPr>
              <w:t>pazhamudhir</w:t>
            </w:r>
            <w:proofErr w:type="spellEnd"/>
            <w:r w:rsidRPr="00787DA6">
              <w:rPr>
                <w:sz w:val="22"/>
              </w:rPr>
              <w:t xml:space="preserve"> </w:t>
            </w:r>
            <w:proofErr w:type="spellStart"/>
            <w:proofErr w:type="gramStart"/>
            <w:r w:rsidRPr="00787DA6">
              <w:rPr>
                <w:sz w:val="22"/>
              </w:rPr>
              <w:t>nilayam</w:t>
            </w:r>
            <w:proofErr w:type="spellEnd"/>
            <w:r w:rsidRPr="00787DA6">
              <w:rPr>
                <w:sz w:val="22"/>
              </w:rPr>
              <w:t>(</w:t>
            </w:r>
            <w:proofErr w:type="gramEnd"/>
            <w:r w:rsidR="00205285">
              <w:rPr>
                <w:sz w:val="22"/>
              </w:rPr>
              <w:t>Billing</w:t>
            </w:r>
            <w:r w:rsidRPr="00787DA6">
              <w:rPr>
                <w:sz w:val="22"/>
              </w:rPr>
              <w:t>)</w:t>
            </w:r>
            <w:r w:rsidR="00205285">
              <w:rPr>
                <w:sz w:val="22"/>
              </w:rPr>
              <w:t>-parttime job</w:t>
            </w:r>
          </w:p>
          <w:p w14:paraId="77088519" w14:textId="3F1E66AF" w:rsidR="00205285" w:rsidRDefault="00205285" w:rsidP="00787DA6">
            <w:pPr>
              <w:rPr>
                <w:sz w:val="22"/>
              </w:rPr>
            </w:pPr>
            <w:r>
              <w:rPr>
                <w:sz w:val="22"/>
              </w:rPr>
              <w:t xml:space="preserve">               1 year</w:t>
            </w:r>
          </w:p>
          <w:p w14:paraId="5FE22A74" w14:textId="77777777" w:rsidR="00205285" w:rsidRDefault="00205285" w:rsidP="00787DA6">
            <w:pPr>
              <w:rPr>
                <w:sz w:val="22"/>
              </w:rPr>
            </w:pPr>
          </w:p>
          <w:p w14:paraId="0BD4FD38" w14:textId="17CEEB23" w:rsidR="00205285" w:rsidRDefault="00C777B6" w:rsidP="00787DA6">
            <w:pPr>
              <w:rPr>
                <w:b/>
                <w:bCs/>
                <w:sz w:val="28"/>
                <w:szCs w:val="28"/>
              </w:rPr>
            </w:pPr>
            <w:r w:rsidRPr="00C777B6">
              <w:rPr>
                <w:b/>
                <w:bCs/>
                <w:sz w:val="28"/>
                <w:szCs w:val="28"/>
              </w:rPr>
              <w:t>ACHIEVEMENTS:</w:t>
            </w:r>
          </w:p>
          <w:p w14:paraId="475BFB82" w14:textId="59A56E97" w:rsidR="00C777B6" w:rsidRDefault="00C777B6" w:rsidP="00787D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. </w:t>
            </w:r>
            <w:r w:rsidRPr="00C777B6">
              <w:rPr>
                <w:sz w:val="22"/>
              </w:rPr>
              <w:t>Successfully reduced billing errors</w:t>
            </w:r>
            <w:r>
              <w:rPr>
                <w:sz w:val="22"/>
              </w:rPr>
              <w:t>.</w:t>
            </w:r>
          </w:p>
          <w:p w14:paraId="70EFB6FB" w14:textId="38844AAA" w:rsidR="00C777B6" w:rsidRDefault="00C777B6" w:rsidP="00787DA6">
            <w:pPr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. </w:t>
            </w:r>
            <w:r w:rsidRPr="00C777B6">
              <w:rPr>
                <w:sz w:val="22"/>
              </w:rPr>
              <w:t>I got a certificate in badminton and athletic</w:t>
            </w:r>
            <w:r>
              <w:rPr>
                <w:sz w:val="22"/>
              </w:rPr>
              <w:t>.</w:t>
            </w:r>
          </w:p>
          <w:p w14:paraId="67C84CED" w14:textId="77777777" w:rsidR="00C777B6" w:rsidRPr="00C777B6" w:rsidRDefault="00C777B6" w:rsidP="00787DA6">
            <w:pPr>
              <w:rPr>
                <w:sz w:val="22"/>
              </w:rPr>
            </w:pPr>
          </w:p>
          <w:p w14:paraId="42309326" w14:textId="001141DD" w:rsidR="00205285" w:rsidRPr="00C777B6" w:rsidRDefault="00205285" w:rsidP="00787DA6">
            <w:pPr>
              <w:rPr>
                <w:b/>
                <w:bCs/>
                <w:sz w:val="28"/>
                <w:szCs w:val="28"/>
              </w:rPr>
            </w:pPr>
            <w:r w:rsidRPr="00C777B6">
              <w:rPr>
                <w:b/>
                <w:bCs/>
                <w:sz w:val="28"/>
                <w:szCs w:val="28"/>
              </w:rPr>
              <w:t xml:space="preserve">               </w:t>
            </w:r>
          </w:p>
          <w:p w14:paraId="6B27AE0A" w14:textId="77777777" w:rsidR="00C777B6" w:rsidRDefault="00787DA6" w:rsidP="00787DA6">
            <w:pPr>
              <w:rPr>
                <w:b/>
                <w:bCs/>
                <w:sz w:val="28"/>
                <w:szCs w:val="28"/>
              </w:rPr>
            </w:pPr>
            <w:r w:rsidRPr="00C777B6">
              <w:rPr>
                <w:b/>
                <w:bCs/>
                <w:sz w:val="28"/>
                <w:szCs w:val="28"/>
              </w:rPr>
              <w:t xml:space="preserve"> </w:t>
            </w:r>
            <w:r w:rsidR="00C777B6" w:rsidRPr="00C777B6">
              <w:rPr>
                <w:b/>
                <w:bCs/>
                <w:sz w:val="28"/>
                <w:szCs w:val="28"/>
              </w:rPr>
              <w:t>SKILLS:</w:t>
            </w:r>
            <w:r w:rsidRPr="00C777B6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F6562C2" w14:textId="77777777" w:rsidR="00C777B6" w:rsidRPr="00C777B6" w:rsidRDefault="00C777B6" w:rsidP="00787D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Pr="00C777B6">
              <w:rPr>
                <w:sz w:val="24"/>
                <w:szCs w:val="24"/>
              </w:rPr>
              <w:t>Technical</w:t>
            </w:r>
            <w:r w:rsidR="00787DA6" w:rsidRPr="00C777B6">
              <w:rPr>
                <w:sz w:val="24"/>
                <w:szCs w:val="24"/>
              </w:rPr>
              <w:t xml:space="preserve"> </w:t>
            </w:r>
            <w:r w:rsidRPr="00C777B6">
              <w:rPr>
                <w:sz w:val="24"/>
                <w:szCs w:val="24"/>
              </w:rPr>
              <w:t>skills:</w:t>
            </w:r>
          </w:p>
          <w:p w14:paraId="5520AF57" w14:textId="51E7ECDC" w:rsidR="00C777B6" w:rsidRDefault="00C777B6" w:rsidP="00787D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      </w:t>
            </w:r>
            <w:r w:rsidR="00C1206B"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b/>
                <w:bCs/>
                <w:sz w:val="28"/>
                <w:szCs w:val="28"/>
              </w:rPr>
              <w:t xml:space="preserve"> . </w:t>
            </w:r>
            <w:r w:rsidRPr="00C777B6">
              <w:rPr>
                <w:sz w:val="22"/>
              </w:rPr>
              <w:t>Spread sheet</w:t>
            </w:r>
          </w:p>
          <w:p w14:paraId="3A3FCE84" w14:textId="2B6D7852" w:rsidR="00C777B6" w:rsidRPr="00C1206B" w:rsidRDefault="00C777B6" w:rsidP="00787DA6">
            <w:pPr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C1206B"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787DA6" w:rsidRPr="00C777B6">
              <w:rPr>
                <w:b/>
                <w:bCs/>
                <w:sz w:val="28"/>
                <w:szCs w:val="28"/>
              </w:rPr>
              <w:t xml:space="preserve"> </w:t>
            </w:r>
            <w:r w:rsidRPr="00C1206B">
              <w:rPr>
                <w:sz w:val="22"/>
              </w:rPr>
              <w:t>MS word</w:t>
            </w:r>
          </w:p>
          <w:p w14:paraId="707610E2" w14:textId="0FCF1390" w:rsidR="00787DA6" w:rsidRPr="00C777B6" w:rsidRDefault="00C777B6" w:rsidP="00787D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C1206B"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 w:rsidRPr="00C1206B">
              <w:rPr>
                <w:sz w:val="22"/>
              </w:rPr>
              <w:t>Calculation</w:t>
            </w:r>
            <w:r w:rsidR="00787DA6" w:rsidRPr="00C777B6">
              <w:rPr>
                <w:b/>
                <w:bCs/>
                <w:sz w:val="28"/>
                <w:szCs w:val="28"/>
              </w:rPr>
              <w:t xml:space="preserve">           </w:t>
            </w:r>
          </w:p>
          <w:p w14:paraId="3E3F42B5" w14:textId="248F9B75" w:rsidR="00036450" w:rsidRDefault="00C1206B" w:rsidP="00C777B6">
            <w:r>
              <w:t xml:space="preserve">             </w:t>
            </w:r>
          </w:p>
          <w:p w14:paraId="5672138E" w14:textId="473B3AF6" w:rsidR="00C1206B" w:rsidRDefault="00C1206B" w:rsidP="00C1206B">
            <w:pPr>
              <w:tabs>
                <w:tab w:val="right" w:pos="6240"/>
              </w:tabs>
              <w:rPr>
                <w:sz w:val="24"/>
                <w:szCs w:val="24"/>
              </w:rPr>
            </w:pPr>
            <w:r>
              <w:t xml:space="preserve">            </w:t>
            </w:r>
            <w:r w:rsidRPr="00C1206B">
              <w:rPr>
                <w:sz w:val="24"/>
                <w:szCs w:val="24"/>
              </w:rPr>
              <w:t xml:space="preserve"> </w:t>
            </w:r>
            <w:proofErr w:type="spellStart"/>
            <w:r w:rsidRPr="00C1206B">
              <w:rPr>
                <w:sz w:val="24"/>
                <w:szCs w:val="24"/>
              </w:rPr>
              <w:t>Non technical</w:t>
            </w:r>
            <w:proofErr w:type="spellEnd"/>
            <w:r w:rsidRPr="00C1206B">
              <w:rPr>
                <w:sz w:val="24"/>
                <w:szCs w:val="24"/>
              </w:rPr>
              <w:t xml:space="preserve"> skills:</w:t>
            </w:r>
            <w:r>
              <w:rPr>
                <w:sz w:val="24"/>
                <w:szCs w:val="24"/>
              </w:rPr>
              <w:tab/>
            </w:r>
          </w:p>
          <w:p w14:paraId="2AD1ED68" w14:textId="77777777" w:rsidR="00C1206B" w:rsidRDefault="00C1206B" w:rsidP="00C777B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C1206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C1206B">
              <w:rPr>
                <w:sz w:val="22"/>
              </w:rPr>
              <w:t>Problem solving</w:t>
            </w:r>
          </w:p>
          <w:p w14:paraId="4F714508" w14:textId="76D3B140" w:rsidR="00C1206B" w:rsidRPr="00C1206B" w:rsidRDefault="00C1206B" w:rsidP="00C777B6">
            <w:pPr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. </w:t>
            </w:r>
            <w:r w:rsidRPr="00C1206B">
              <w:rPr>
                <w:sz w:val="22"/>
              </w:rPr>
              <w:t>communication</w:t>
            </w:r>
          </w:p>
          <w:p w14:paraId="71CB2605" w14:textId="4133EEBB" w:rsidR="00C1206B" w:rsidRPr="00C1206B" w:rsidRDefault="00C1206B" w:rsidP="00C777B6">
            <w:pPr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. </w:t>
            </w:r>
            <w:r w:rsidRPr="00C1206B">
              <w:rPr>
                <w:sz w:val="22"/>
              </w:rPr>
              <w:t>Teamwork</w:t>
            </w:r>
          </w:p>
          <w:p w14:paraId="1BEEF026" w14:textId="07CCA320" w:rsidR="00036450" w:rsidRPr="00C1206B" w:rsidRDefault="00036450" w:rsidP="00036450">
            <w:pPr>
              <w:pStyle w:val="Heading2"/>
              <w:rPr>
                <w:sz w:val="24"/>
                <w:szCs w:val="24"/>
              </w:rPr>
            </w:pPr>
          </w:p>
          <w:p w14:paraId="7309025E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7C98F7F" wp14:editId="7A92D160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6B77CFD8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B18A6" w14:textId="77777777" w:rsidR="00271469" w:rsidRDefault="00271469" w:rsidP="000C45FF">
      <w:r>
        <w:separator/>
      </w:r>
    </w:p>
  </w:endnote>
  <w:endnote w:type="continuationSeparator" w:id="0">
    <w:p w14:paraId="5DCF3532" w14:textId="77777777" w:rsidR="00271469" w:rsidRDefault="0027146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33DF7" w14:textId="77777777" w:rsidR="00271469" w:rsidRDefault="00271469" w:rsidP="000C45FF">
      <w:r>
        <w:separator/>
      </w:r>
    </w:p>
  </w:footnote>
  <w:footnote w:type="continuationSeparator" w:id="0">
    <w:p w14:paraId="417195FE" w14:textId="77777777" w:rsidR="00271469" w:rsidRDefault="0027146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F92F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2C57A" wp14:editId="47CEC3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56"/>
    <w:rsid w:val="00036450"/>
    <w:rsid w:val="00094499"/>
    <w:rsid w:val="000C45FF"/>
    <w:rsid w:val="000E3FD1"/>
    <w:rsid w:val="00112054"/>
    <w:rsid w:val="001317D8"/>
    <w:rsid w:val="00146FD1"/>
    <w:rsid w:val="001525E1"/>
    <w:rsid w:val="00166156"/>
    <w:rsid w:val="00180329"/>
    <w:rsid w:val="0019001F"/>
    <w:rsid w:val="001A74A5"/>
    <w:rsid w:val="001B2ABD"/>
    <w:rsid w:val="001E0391"/>
    <w:rsid w:val="001E1759"/>
    <w:rsid w:val="001F1ECC"/>
    <w:rsid w:val="001F444D"/>
    <w:rsid w:val="00205285"/>
    <w:rsid w:val="002358D3"/>
    <w:rsid w:val="002400EB"/>
    <w:rsid w:val="00256CF7"/>
    <w:rsid w:val="00271469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3436"/>
    <w:rsid w:val="00764C9F"/>
    <w:rsid w:val="007775E1"/>
    <w:rsid w:val="007867A0"/>
    <w:rsid w:val="00787DA6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73E0C"/>
    <w:rsid w:val="00C066B6"/>
    <w:rsid w:val="00C1206B"/>
    <w:rsid w:val="00C37BA1"/>
    <w:rsid w:val="00C4674C"/>
    <w:rsid w:val="00C506CF"/>
    <w:rsid w:val="00C72BED"/>
    <w:rsid w:val="00C777B6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326A3"/>
    <w:rsid w:val="00F60274"/>
    <w:rsid w:val="00F77FB9"/>
    <w:rsid w:val="00F83658"/>
    <w:rsid w:val="00FB068F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8249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hosh\AppData\Local\Microsoft\Office\16.0\DTS\en-IN%7b6133172E-2E4E-44CA-862E-605CA545CA11%7d\%7b1ED815C9-DD69-4F1A-8703-35876254DCE2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5T06:35:41.28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  <inkml:trace contextRef="#ctx0" brushRef="#br0" timeOffset="215.5">0 1,'0'0</inkml:trace>
</inkml:ink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{1ED815C9-DD69-4F1A-8703-35876254DCE2}tf00546271_win32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2024-12-15T04:56:00Z</dcterms:created>
  <dcterms:modified xsi:type="dcterms:W3CDTF">2024-12-15T06:49:00Z</dcterms:modified>
</cp:coreProperties>
</file>